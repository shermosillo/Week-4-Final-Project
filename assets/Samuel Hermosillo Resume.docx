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4B07F7" w14:textId="77777777" w:rsidTr="00007728">
        <w:trPr>
          <w:trHeight w:hRule="exact" w:val="1800"/>
        </w:trPr>
        <w:tc>
          <w:tcPr>
            <w:tcW w:w="9360" w:type="dxa"/>
            <w:tcMar>
              <w:top w:w="0" w:type="dxa"/>
              <w:bottom w:w="0" w:type="dxa"/>
            </w:tcMar>
          </w:tcPr>
          <w:p w14:paraId="38D65325" w14:textId="372542B5" w:rsidR="00692703" w:rsidRPr="00CF1A49" w:rsidRDefault="008032A7" w:rsidP="00913946">
            <w:pPr>
              <w:pStyle w:val="Title"/>
            </w:pPr>
            <w:r>
              <w:t>Samuel</w:t>
            </w:r>
            <w:r w:rsidR="00692703" w:rsidRPr="00CF1A49">
              <w:t xml:space="preserve"> </w:t>
            </w:r>
            <w:r>
              <w:rPr>
                <w:rStyle w:val="IntenseEmphasis"/>
              </w:rPr>
              <w:t>Hermosillo</w:t>
            </w:r>
          </w:p>
          <w:p w14:paraId="114087CA" w14:textId="2CB51190" w:rsidR="00692703" w:rsidRPr="00CF1A49" w:rsidRDefault="008032A7" w:rsidP="00913946">
            <w:pPr>
              <w:pStyle w:val="ContactInfo"/>
              <w:contextualSpacing w:val="0"/>
            </w:pPr>
            <w:r>
              <w:t>1532 W Chilton Ave</w:t>
            </w:r>
            <w:r w:rsidR="00C861AF">
              <w:t xml:space="preserve"> Gilbert, AZ 85296</w:t>
            </w:r>
            <w:r w:rsidR="00692703" w:rsidRPr="00CF1A49">
              <w:t xml:space="preserve"> </w:t>
            </w:r>
            <w:sdt>
              <w:sdtPr>
                <w:alias w:val="Divider dot:"/>
                <w:tag w:val="Divider dot:"/>
                <w:id w:val="-1459182552"/>
                <w:placeholder>
                  <w:docPart w:val="6FAD8E8FFB9F4D03955AB58668A9E22D"/>
                </w:placeholder>
                <w:temporary/>
                <w:showingPlcHdr/>
                <w15:appearance w15:val="hidden"/>
              </w:sdtPr>
              <w:sdtEndPr/>
              <w:sdtContent>
                <w:r w:rsidR="00692703" w:rsidRPr="00CF1A49">
                  <w:t>·</w:t>
                </w:r>
              </w:sdtContent>
            </w:sdt>
            <w:r w:rsidR="00692703" w:rsidRPr="00CF1A49">
              <w:t xml:space="preserve"> </w:t>
            </w:r>
            <w:r w:rsidR="00C861AF">
              <w:t>480.529.7530</w:t>
            </w:r>
          </w:p>
          <w:p w14:paraId="73A5FF96" w14:textId="2C25A033" w:rsidR="00692703" w:rsidRPr="00CF1A49" w:rsidRDefault="00C861AF" w:rsidP="00913946">
            <w:pPr>
              <w:pStyle w:val="ContactInfoEmphasis"/>
              <w:contextualSpacing w:val="0"/>
            </w:pPr>
            <w:r>
              <w:t>Shermosillo27@gmail.com</w:t>
            </w:r>
          </w:p>
        </w:tc>
      </w:tr>
      <w:tr w:rsidR="009571D8" w:rsidRPr="00CF1A49" w14:paraId="0DC83337" w14:textId="77777777" w:rsidTr="00692703">
        <w:tc>
          <w:tcPr>
            <w:tcW w:w="9360" w:type="dxa"/>
            <w:tcMar>
              <w:top w:w="432" w:type="dxa"/>
            </w:tcMar>
          </w:tcPr>
          <w:p w14:paraId="537D6CEA" w14:textId="77777777" w:rsidR="001755A8" w:rsidRPr="00CF1A49" w:rsidRDefault="005C7DB2" w:rsidP="00913946">
            <w:pPr>
              <w:contextualSpacing w:val="0"/>
            </w:pPr>
            <w:sdt>
              <w:sdtPr>
                <w:alias w:val="Enter resume text:"/>
                <w:tag w:val="Enter resume text:"/>
                <w:id w:val="695814508"/>
                <w:placeholder>
                  <w:docPart w:val="5A9DA11167EF499C948D1317F56D33D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54616F2A" w14:textId="77777777" w:rsidR="004E01EB" w:rsidRPr="00CF1A49" w:rsidRDefault="005C7DB2" w:rsidP="004E01EB">
      <w:pPr>
        <w:pStyle w:val="Heading1"/>
      </w:pPr>
      <w:sdt>
        <w:sdtPr>
          <w:alias w:val="Experience:"/>
          <w:tag w:val="Experience:"/>
          <w:id w:val="-1983300934"/>
          <w:placeholder>
            <w:docPart w:val="29A3FE869C1646FEA14EBB5AAA956D6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6966776" w14:textId="77777777" w:rsidTr="00D66A52">
        <w:tc>
          <w:tcPr>
            <w:tcW w:w="9355" w:type="dxa"/>
          </w:tcPr>
          <w:p w14:paraId="38F28237" w14:textId="195969C6" w:rsidR="001D0BF1" w:rsidRPr="00CF1A49" w:rsidRDefault="00C861AF" w:rsidP="001D0BF1">
            <w:pPr>
              <w:pStyle w:val="Heading3"/>
              <w:contextualSpacing w:val="0"/>
            </w:pPr>
            <w:r>
              <w:t>September, 20</w:t>
            </w:r>
            <w:r w:rsidR="007E569D">
              <w:t>12</w:t>
            </w:r>
            <w:r w:rsidR="001D0BF1" w:rsidRPr="00CF1A49">
              <w:t xml:space="preserve"> – </w:t>
            </w:r>
            <w:r>
              <w:t>present</w:t>
            </w:r>
          </w:p>
          <w:p w14:paraId="4A7A374B" w14:textId="30BBA7B0" w:rsidR="001D0BF1" w:rsidRPr="00CF1A49" w:rsidRDefault="00C861AF" w:rsidP="001D0BF1">
            <w:pPr>
              <w:pStyle w:val="Heading2"/>
              <w:contextualSpacing w:val="0"/>
            </w:pPr>
            <w:r>
              <w:t>Telecommunications Technician</w:t>
            </w:r>
            <w:r w:rsidR="001D0BF1" w:rsidRPr="00CF1A49">
              <w:t xml:space="preserve">, </w:t>
            </w:r>
            <w:r>
              <w:rPr>
                <w:rStyle w:val="SubtleReference"/>
              </w:rPr>
              <w:t>American Technology solutions</w:t>
            </w:r>
          </w:p>
          <w:p w14:paraId="4DA824BE" w14:textId="78D9774B" w:rsidR="001E3120" w:rsidRPr="00CF1A49" w:rsidRDefault="00B11527" w:rsidP="001D0BF1">
            <w:pPr>
              <w:contextualSpacing w:val="0"/>
            </w:pPr>
            <w:r>
              <w:t xml:space="preserve">Design, Configure, Implement and Support Avaya PBX’s.  Configure and Implement </w:t>
            </w:r>
            <w:r w:rsidR="007E569D">
              <w:t>data switches for VoIP integration.</w:t>
            </w:r>
          </w:p>
        </w:tc>
      </w:tr>
      <w:tr w:rsidR="00F61DF9" w:rsidRPr="00CF1A49" w14:paraId="7BA7EF12" w14:textId="77777777" w:rsidTr="00F61DF9">
        <w:tc>
          <w:tcPr>
            <w:tcW w:w="9355" w:type="dxa"/>
            <w:tcMar>
              <w:top w:w="216" w:type="dxa"/>
            </w:tcMar>
          </w:tcPr>
          <w:p w14:paraId="1AD53655" w14:textId="77777777" w:rsidR="007E569D" w:rsidRDefault="007E569D" w:rsidP="007E569D">
            <w:pPr>
              <w:pStyle w:val="Heading3"/>
              <w:contextualSpacing w:val="0"/>
            </w:pPr>
            <w:r>
              <w:t>September, 2010</w:t>
            </w:r>
            <w:r w:rsidR="00F61DF9" w:rsidRPr="00CF1A49">
              <w:t xml:space="preserve"> – </w:t>
            </w:r>
            <w:r>
              <w:t>September, 2012</w:t>
            </w:r>
          </w:p>
          <w:p w14:paraId="4DF2C885" w14:textId="1F566B9A" w:rsidR="00F61DF9" w:rsidRPr="00CF1A49" w:rsidRDefault="007E569D" w:rsidP="007E569D">
            <w:pPr>
              <w:pStyle w:val="Heading3"/>
              <w:contextualSpacing w:val="0"/>
            </w:pPr>
            <w:r>
              <w:t>Help desk support</w:t>
            </w:r>
            <w:r w:rsidR="00F61DF9" w:rsidRPr="00CF1A49">
              <w:t xml:space="preserve">, </w:t>
            </w:r>
            <w:r>
              <w:rPr>
                <w:rStyle w:val="SubtleReference"/>
              </w:rPr>
              <w:t>the I.T. Workshop</w:t>
            </w:r>
          </w:p>
          <w:p w14:paraId="76036789" w14:textId="720A71D5" w:rsidR="00F61DF9" w:rsidRDefault="007E569D" w:rsidP="00F61DF9">
            <w:r>
              <w:t xml:space="preserve">Provide IT Help Desk Support.  Configure, Implement and Support Avaya and </w:t>
            </w:r>
            <w:proofErr w:type="spellStart"/>
            <w:r>
              <w:t>Shoretel</w:t>
            </w:r>
            <w:proofErr w:type="spellEnd"/>
            <w:r>
              <w:t xml:space="preserve"> PBX’s.</w:t>
            </w:r>
          </w:p>
        </w:tc>
      </w:tr>
    </w:tbl>
    <w:sdt>
      <w:sdtPr>
        <w:alias w:val="Education:"/>
        <w:tag w:val="Education:"/>
        <w:id w:val="-1908763273"/>
        <w:placeholder>
          <w:docPart w:val="6B097E6A61FD475989D437FE50840F38"/>
        </w:placeholder>
        <w:temporary/>
        <w:showingPlcHdr/>
        <w15:appearance w15:val="hidden"/>
      </w:sdtPr>
      <w:sdtEndPr/>
      <w:sdtContent>
        <w:p w14:paraId="748B92E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FF2BBDA" w14:textId="77777777" w:rsidTr="00D66A52">
        <w:tc>
          <w:tcPr>
            <w:tcW w:w="9355" w:type="dxa"/>
          </w:tcPr>
          <w:p w14:paraId="29908503" w14:textId="14CFB095" w:rsidR="001D0BF1" w:rsidRPr="00CF1A49" w:rsidRDefault="00607533" w:rsidP="001D0BF1">
            <w:pPr>
              <w:pStyle w:val="Heading3"/>
              <w:contextualSpacing w:val="0"/>
            </w:pPr>
            <w:r>
              <w:t>2024</w:t>
            </w:r>
          </w:p>
          <w:p w14:paraId="284B81C2" w14:textId="106E0B0F" w:rsidR="001D0BF1" w:rsidRPr="00CF1A49" w:rsidRDefault="00D4399B" w:rsidP="001D0BF1">
            <w:pPr>
              <w:pStyle w:val="Heading2"/>
              <w:contextualSpacing w:val="0"/>
            </w:pPr>
            <w:r>
              <w:t>frontend simplified</w:t>
            </w:r>
          </w:p>
          <w:sdt>
            <w:sdtPr>
              <w:alias w:val="Enter education details 1:"/>
              <w:tag w:val="Enter education details 1:"/>
              <w:id w:val="199909898"/>
              <w:placeholder>
                <w:docPart w:val="C9D26041B3CD40AE8FEEFD16671BD56D"/>
              </w:placeholder>
              <w:temporary/>
              <w:showingPlcHdr/>
              <w15:appearance w15:val="hidden"/>
            </w:sdtPr>
            <w:sdtEndPr/>
            <w:sdtContent>
              <w:p w14:paraId="73BDB5C2"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7CFEEA9C" w14:textId="77777777" w:rsidTr="00F61DF9">
        <w:tc>
          <w:tcPr>
            <w:tcW w:w="9355" w:type="dxa"/>
            <w:tcMar>
              <w:top w:w="216" w:type="dxa"/>
            </w:tcMar>
          </w:tcPr>
          <w:p w14:paraId="1130176A" w14:textId="6A6881CB" w:rsidR="00F61DF9" w:rsidRDefault="00F61DF9" w:rsidP="00F61DF9"/>
        </w:tc>
      </w:tr>
    </w:tbl>
    <w:sdt>
      <w:sdtPr>
        <w:alias w:val="Skills:"/>
        <w:tag w:val="Skills:"/>
        <w:id w:val="-1392877668"/>
        <w:placeholder>
          <w:docPart w:val="460699918586462DB9FE60943B27B9DE"/>
        </w:placeholder>
        <w:temporary/>
        <w:showingPlcHdr/>
        <w15:appearance w15:val="hidden"/>
      </w:sdtPr>
      <w:sdtEndPr/>
      <w:sdtContent>
        <w:p w14:paraId="5A7B7036"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D698E84" w14:textId="77777777" w:rsidTr="00CF1A49">
        <w:tc>
          <w:tcPr>
            <w:tcW w:w="4675" w:type="dxa"/>
          </w:tcPr>
          <w:sdt>
            <w:sdtPr>
              <w:alias w:val="Enter skills 1:"/>
              <w:tag w:val="Enter skills 1:"/>
              <w:id w:val="250322692"/>
              <w:placeholder>
                <w:docPart w:val="EEEAE7E03305470391C8721D9340494D"/>
              </w:placeholder>
              <w:temporary/>
              <w:showingPlcHdr/>
              <w15:appearance w15:val="hidden"/>
            </w:sdtPr>
            <w:sdtEndPr/>
            <w:sdtContent>
              <w:p w14:paraId="4C8CA61A"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AC6B2AC07FA5461AA3AAB5B466544492"/>
              </w:placeholder>
              <w:temporary/>
              <w:showingPlcHdr/>
              <w15:appearance w15:val="hidden"/>
            </w:sdtPr>
            <w:sdtEndPr/>
            <w:sdtContent>
              <w:p w14:paraId="4ACD0F28"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F7B8DB03F0B459CA208652D50F85C41"/>
              </w:placeholder>
              <w:temporary/>
              <w:showingPlcHdr/>
              <w15:appearance w15:val="hidden"/>
            </w:sdtPr>
            <w:sdtEndPr/>
            <w:sdtContent>
              <w:p w14:paraId="37CB57F6"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045B8B776A84AD8B58D9DFC1B31506E"/>
              </w:placeholder>
              <w:temporary/>
              <w:showingPlcHdr/>
              <w15:appearance w15:val="hidden"/>
            </w:sdtPr>
            <w:sdtEndPr/>
            <w:sdtContent>
              <w:p w14:paraId="0EFA377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BF698B3F7164726BD1380C0499574F4"/>
              </w:placeholder>
              <w:temporary/>
              <w:showingPlcHdr/>
              <w15:appearance w15:val="hidden"/>
            </w:sdtPr>
            <w:sdtEndPr/>
            <w:sdtContent>
              <w:p w14:paraId="302E5B19"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9C5DEBCC7764A56BEB17D7BCA08AE28"/>
        </w:placeholder>
        <w:temporary/>
        <w:showingPlcHdr/>
        <w15:appearance w15:val="hidden"/>
      </w:sdtPr>
      <w:sdtEndPr/>
      <w:sdtContent>
        <w:p w14:paraId="558D663F" w14:textId="77777777" w:rsidR="00AD782D" w:rsidRPr="00CF1A49" w:rsidRDefault="0062312F" w:rsidP="0062312F">
          <w:pPr>
            <w:pStyle w:val="Heading1"/>
          </w:pPr>
          <w:r w:rsidRPr="00CF1A49">
            <w:t>Activities</w:t>
          </w:r>
        </w:p>
      </w:sdtContent>
    </w:sdt>
    <w:p w14:paraId="2C986850" w14:textId="77777777" w:rsidR="00B51D1B" w:rsidRPr="006E1507" w:rsidRDefault="005C7DB2" w:rsidP="006E1507">
      <w:sdt>
        <w:sdtPr>
          <w:alias w:val="Enter activities description:"/>
          <w:tag w:val="Enter activities description:"/>
          <w:id w:val="1367566198"/>
          <w:placeholder>
            <w:docPart w:val="DBE8B4A767664C449E4CC378E131938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8FA89" w14:textId="77777777" w:rsidR="008032A7" w:rsidRDefault="008032A7" w:rsidP="0068194B">
      <w:r>
        <w:separator/>
      </w:r>
    </w:p>
    <w:p w14:paraId="0C903B68" w14:textId="77777777" w:rsidR="008032A7" w:rsidRDefault="008032A7"/>
    <w:p w14:paraId="1443ABE6" w14:textId="77777777" w:rsidR="008032A7" w:rsidRDefault="008032A7"/>
  </w:endnote>
  <w:endnote w:type="continuationSeparator" w:id="0">
    <w:p w14:paraId="6DE4B2BB" w14:textId="77777777" w:rsidR="008032A7" w:rsidRDefault="008032A7" w:rsidP="0068194B">
      <w:r>
        <w:continuationSeparator/>
      </w:r>
    </w:p>
    <w:p w14:paraId="79A9B36F" w14:textId="77777777" w:rsidR="008032A7" w:rsidRDefault="008032A7"/>
    <w:p w14:paraId="7E5591B2" w14:textId="77777777" w:rsidR="008032A7" w:rsidRDefault="00803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6883A99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68E57" w14:textId="77777777" w:rsidR="008032A7" w:rsidRDefault="008032A7" w:rsidP="0068194B">
      <w:r>
        <w:separator/>
      </w:r>
    </w:p>
    <w:p w14:paraId="40EF922C" w14:textId="77777777" w:rsidR="008032A7" w:rsidRDefault="008032A7"/>
    <w:p w14:paraId="41C7717C" w14:textId="77777777" w:rsidR="008032A7" w:rsidRDefault="008032A7"/>
  </w:footnote>
  <w:footnote w:type="continuationSeparator" w:id="0">
    <w:p w14:paraId="515777A1" w14:textId="77777777" w:rsidR="008032A7" w:rsidRDefault="008032A7" w:rsidP="0068194B">
      <w:r>
        <w:continuationSeparator/>
      </w:r>
    </w:p>
    <w:p w14:paraId="239542BE" w14:textId="77777777" w:rsidR="008032A7" w:rsidRDefault="008032A7"/>
    <w:p w14:paraId="302E320A" w14:textId="77777777" w:rsidR="008032A7" w:rsidRDefault="00803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039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EC9F3FF" wp14:editId="74A243B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13F10CA"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3023946">
    <w:abstractNumId w:val="9"/>
  </w:num>
  <w:num w:numId="2" w16cid:durableId="1125005952">
    <w:abstractNumId w:val="8"/>
  </w:num>
  <w:num w:numId="3" w16cid:durableId="341275459">
    <w:abstractNumId w:val="7"/>
  </w:num>
  <w:num w:numId="4" w16cid:durableId="1406562614">
    <w:abstractNumId w:val="6"/>
  </w:num>
  <w:num w:numId="5" w16cid:durableId="810557558">
    <w:abstractNumId w:val="10"/>
  </w:num>
  <w:num w:numId="6" w16cid:durableId="745490952">
    <w:abstractNumId w:val="3"/>
  </w:num>
  <w:num w:numId="7" w16cid:durableId="671491423">
    <w:abstractNumId w:val="11"/>
  </w:num>
  <w:num w:numId="8" w16cid:durableId="636377686">
    <w:abstractNumId w:val="2"/>
  </w:num>
  <w:num w:numId="9" w16cid:durableId="1657953465">
    <w:abstractNumId w:val="12"/>
  </w:num>
  <w:num w:numId="10" w16cid:durableId="1695839796">
    <w:abstractNumId w:val="5"/>
  </w:num>
  <w:num w:numId="11" w16cid:durableId="648175513">
    <w:abstractNumId w:val="4"/>
  </w:num>
  <w:num w:numId="12" w16cid:durableId="2107965538">
    <w:abstractNumId w:val="1"/>
  </w:num>
  <w:num w:numId="13" w16cid:durableId="214153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A7"/>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C7DB2"/>
    <w:rsid w:val="005D3CA7"/>
    <w:rsid w:val="005D4CC1"/>
    <w:rsid w:val="005F4B91"/>
    <w:rsid w:val="005F55D2"/>
    <w:rsid w:val="00607533"/>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569D"/>
    <w:rsid w:val="007E6A61"/>
    <w:rsid w:val="00801140"/>
    <w:rsid w:val="008032A7"/>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A5711"/>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11527"/>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861AF"/>
    <w:rsid w:val="00CA4B4D"/>
    <w:rsid w:val="00CB35C3"/>
    <w:rsid w:val="00CD323D"/>
    <w:rsid w:val="00CE4030"/>
    <w:rsid w:val="00CE64B3"/>
    <w:rsid w:val="00CF1A49"/>
    <w:rsid w:val="00D0630C"/>
    <w:rsid w:val="00D243A9"/>
    <w:rsid w:val="00D305E5"/>
    <w:rsid w:val="00D37CD3"/>
    <w:rsid w:val="00D4399B"/>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91A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icemai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AD8E8FFB9F4D03955AB58668A9E22D"/>
        <w:category>
          <w:name w:val="General"/>
          <w:gallery w:val="placeholder"/>
        </w:category>
        <w:types>
          <w:type w:val="bbPlcHdr"/>
        </w:types>
        <w:behaviors>
          <w:behavior w:val="content"/>
        </w:behaviors>
        <w:guid w:val="{50DFA929-A6AB-4136-B410-7C8A82C4A48B}"/>
      </w:docPartPr>
      <w:docPartBody>
        <w:p w:rsidR="00C21774" w:rsidRDefault="00C21774">
          <w:pPr>
            <w:pStyle w:val="6FAD8E8FFB9F4D03955AB58668A9E22D"/>
          </w:pPr>
          <w:r w:rsidRPr="00CF1A49">
            <w:t>·</w:t>
          </w:r>
        </w:p>
      </w:docPartBody>
    </w:docPart>
    <w:docPart>
      <w:docPartPr>
        <w:name w:val="5A9DA11167EF499C948D1317F56D33D5"/>
        <w:category>
          <w:name w:val="General"/>
          <w:gallery w:val="placeholder"/>
        </w:category>
        <w:types>
          <w:type w:val="bbPlcHdr"/>
        </w:types>
        <w:behaviors>
          <w:behavior w:val="content"/>
        </w:behaviors>
        <w:guid w:val="{704D292B-06E2-4823-993A-F42050D69C33}"/>
      </w:docPartPr>
      <w:docPartBody>
        <w:p w:rsidR="00C21774" w:rsidRDefault="00C21774">
          <w:pPr>
            <w:pStyle w:val="5A9DA11167EF499C948D1317F56D33D5"/>
          </w:pPr>
          <w:r w:rsidRPr="00CF1A49">
            <w:t>To replace this text with your own, just click it and start typing. Briefly state your career objective, or summarize what makes you stand out. Use language from the job description as keywords.</w:t>
          </w:r>
        </w:p>
      </w:docPartBody>
    </w:docPart>
    <w:docPart>
      <w:docPartPr>
        <w:name w:val="29A3FE869C1646FEA14EBB5AAA956D61"/>
        <w:category>
          <w:name w:val="General"/>
          <w:gallery w:val="placeholder"/>
        </w:category>
        <w:types>
          <w:type w:val="bbPlcHdr"/>
        </w:types>
        <w:behaviors>
          <w:behavior w:val="content"/>
        </w:behaviors>
        <w:guid w:val="{7888561A-AFFA-4355-94EB-8DE66C337235}"/>
      </w:docPartPr>
      <w:docPartBody>
        <w:p w:rsidR="00C21774" w:rsidRDefault="00C21774">
          <w:pPr>
            <w:pStyle w:val="29A3FE869C1646FEA14EBB5AAA956D61"/>
          </w:pPr>
          <w:r w:rsidRPr="00CF1A49">
            <w:t>Experience</w:t>
          </w:r>
        </w:p>
      </w:docPartBody>
    </w:docPart>
    <w:docPart>
      <w:docPartPr>
        <w:name w:val="6B097E6A61FD475989D437FE50840F38"/>
        <w:category>
          <w:name w:val="General"/>
          <w:gallery w:val="placeholder"/>
        </w:category>
        <w:types>
          <w:type w:val="bbPlcHdr"/>
        </w:types>
        <w:behaviors>
          <w:behavior w:val="content"/>
        </w:behaviors>
        <w:guid w:val="{ACE7355A-B22C-4D83-A89C-53B5009967E5}"/>
      </w:docPartPr>
      <w:docPartBody>
        <w:p w:rsidR="00C21774" w:rsidRDefault="00C21774">
          <w:pPr>
            <w:pStyle w:val="6B097E6A61FD475989D437FE50840F38"/>
          </w:pPr>
          <w:r w:rsidRPr="00CF1A49">
            <w:t>Education</w:t>
          </w:r>
        </w:p>
      </w:docPartBody>
    </w:docPart>
    <w:docPart>
      <w:docPartPr>
        <w:name w:val="C9D26041B3CD40AE8FEEFD16671BD56D"/>
        <w:category>
          <w:name w:val="General"/>
          <w:gallery w:val="placeholder"/>
        </w:category>
        <w:types>
          <w:type w:val="bbPlcHdr"/>
        </w:types>
        <w:behaviors>
          <w:behavior w:val="content"/>
        </w:behaviors>
        <w:guid w:val="{E4D832AC-82C4-437A-B6F2-743FE26BC84F}"/>
      </w:docPartPr>
      <w:docPartBody>
        <w:p w:rsidR="00C21774" w:rsidRDefault="00C21774">
          <w:pPr>
            <w:pStyle w:val="C9D26041B3CD40AE8FEEFD16671BD56D"/>
          </w:pPr>
          <w:r w:rsidRPr="00CF1A49">
            <w:t>It’s okay to brag about your GPA, awards, and honors. Feel free to summarize your coursework too.</w:t>
          </w:r>
        </w:p>
      </w:docPartBody>
    </w:docPart>
    <w:docPart>
      <w:docPartPr>
        <w:name w:val="460699918586462DB9FE60943B27B9DE"/>
        <w:category>
          <w:name w:val="General"/>
          <w:gallery w:val="placeholder"/>
        </w:category>
        <w:types>
          <w:type w:val="bbPlcHdr"/>
        </w:types>
        <w:behaviors>
          <w:behavior w:val="content"/>
        </w:behaviors>
        <w:guid w:val="{033373F2-8CB1-45F7-8BD5-05E116686C21}"/>
      </w:docPartPr>
      <w:docPartBody>
        <w:p w:rsidR="00C21774" w:rsidRDefault="00C21774">
          <w:pPr>
            <w:pStyle w:val="460699918586462DB9FE60943B27B9DE"/>
          </w:pPr>
          <w:r w:rsidRPr="00CF1A49">
            <w:t>Skills</w:t>
          </w:r>
        </w:p>
      </w:docPartBody>
    </w:docPart>
    <w:docPart>
      <w:docPartPr>
        <w:name w:val="EEEAE7E03305470391C8721D9340494D"/>
        <w:category>
          <w:name w:val="General"/>
          <w:gallery w:val="placeholder"/>
        </w:category>
        <w:types>
          <w:type w:val="bbPlcHdr"/>
        </w:types>
        <w:behaviors>
          <w:behavior w:val="content"/>
        </w:behaviors>
        <w:guid w:val="{F5E8EA1B-8066-4223-8B0B-BD0F2CC29479}"/>
      </w:docPartPr>
      <w:docPartBody>
        <w:p w:rsidR="00C21774" w:rsidRDefault="00C21774">
          <w:pPr>
            <w:pStyle w:val="EEEAE7E03305470391C8721D9340494D"/>
          </w:pPr>
          <w:r w:rsidRPr="006E1507">
            <w:t>List your strengths relevant for the role you’re applying for</w:t>
          </w:r>
        </w:p>
      </w:docPartBody>
    </w:docPart>
    <w:docPart>
      <w:docPartPr>
        <w:name w:val="AC6B2AC07FA5461AA3AAB5B466544492"/>
        <w:category>
          <w:name w:val="General"/>
          <w:gallery w:val="placeholder"/>
        </w:category>
        <w:types>
          <w:type w:val="bbPlcHdr"/>
        </w:types>
        <w:behaviors>
          <w:behavior w:val="content"/>
        </w:behaviors>
        <w:guid w:val="{3B1AB871-2023-45E7-9391-C23B72A986BE}"/>
      </w:docPartPr>
      <w:docPartBody>
        <w:p w:rsidR="00C21774" w:rsidRDefault="00C21774">
          <w:pPr>
            <w:pStyle w:val="AC6B2AC07FA5461AA3AAB5B466544492"/>
          </w:pPr>
          <w:r w:rsidRPr="006E1507">
            <w:t>List one of your strengths</w:t>
          </w:r>
        </w:p>
      </w:docPartBody>
    </w:docPart>
    <w:docPart>
      <w:docPartPr>
        <w:name w:val="0F7B8DB03F0B459CA208652D50F85C41"/>
        <w:category>
          <w:name w:val="General"/>
          <w:gallery w:val="placeholder"/>
        </w:category>
        <w:types>
          <w:type w:val="bbPlcHdr"/>
        </w:types>
        <w:behaviors>
          <w:behavior w:val="content"/>
        </w:behaviors>
        <w:guid w:val="{4B48C61F-671D-4D3B-9CDA-27DE466C2B13}"/>
      </w:docPartPr>
      <w:docPartBody>
        <w:p w:rsidR="00C21774" w:rsidRDefault="00C21774">
          <w:pPr>
            <w:pStyle w:val="0F7B8DB03F0B459CA208652D50F85C41"/>
          </w:pPr>
          <w:r w:rsidRPr="006E1507">
            <w:t>List one of your strengths</w:t>
          </w:r>
        </w:p>
      </w:docPartBody>
    </w:docPart>
    <w:docPart>
      <w:docPartPr>
        <w:name w:val="1045B8B776A84AD8B58D9DFC1B31506E"/>
        <w:category>
          <w:name w:val="General"/>
          <w:gallery w:val="placeholder"/>
        </w:category>
        <w:types>
          <w:type w:val="bbPlcHdr"/>
        </w:types>
        <w:behaviors>
          <w:behavior w:val="content"/>
        </w:behaviors>
        <w:guid w:val="{BE2CA993-4681-4EE1-9D7C-ADB39EF5C2BE}"/>
      </w:docPartPr>
      <w:docPartBody>
        <w:p w:rsidR="00C21774" w:rsidRDefault="00C21774">
          <w:pPr>
            <w:pStyle w:val="1045B8B776A84AD8B58D9DFC1B31506E"/>
          </w:pPr>
          <w:r w:rsidRPr="006E1507">
            <w:t>List one of your strengths</w:t>
          </w:r>
        </w:p>
      </w:docPartBody>
    </w:docPart>
    <w:docPart>
      <w:docPartPr>
        <w:name w:val="ABF698B3F7164726BD1380C0499574F4"/>
        <w:category>
          <w:name w:val="General"/>
          <w:gallery w:val="placeholder"/>
        </w:category>
        <w:types>
          <w:type w:val="bbPlcHdr"/>
        </w:types>
        <w:behaviors>
          <w:behavior w:val="content"/>
        </w:behaviors>
        <w:guid w:val="{FFF7B429-3314-407B-BFC1-BC38F23500B5}"/>
      </w:docPartPr>
      <w:docPartBody>
        <w:p w:rsidR="00C21774" w:rsidRDefault="00C21774">
          <w:pPr>
            <w:pStyle w:val="ABF698B3F7164726BD1380C0499574F4"/>
          </w:pPr>
          <w:r w:rsidRPr="006E1507">
            <w:t>List one of your strengths</w:t>
          </w:r>
        </w:p>
      </w:docPartBody>
    </w:docPart>
    <w:docPart>
      <w:docPartPr>
        <w:name w:val="D9C5DEBCC7764A56BEB17D7BCA08AE28"/>
        <w:category>
          <w:name w:val="General"/>
          <w:gallery w:val="placeholder"/>
        </w:category>
        <w:types>
          <w:type w:val="bbPlcHdr"/>
        </w:types>
        <w:behaviors>
          <w:behavior w:val="content"/>
        </w:behaviors>
        <w:guid w:val="{644F8E14-3C97-48C6-9DA1-04D564005CC8}"/>
      </w:docPartPr>
      <w:docPartBody>
        <w:p w:rsidR="00C21774" w:rsidRDefault="00C21774">
          <w:pPr>
            <w:pStyle w:val="D9C5DEBCC7764A56BEB17D7BCA08AE28"/>
          </w:pPr>
          <w:r w:rsidRPr="00CF1A49">
            <w:t>Activities</w:t>
          </w:r>
        </w:p>
      </w:docPartBody>
    </w:docPart>
    <w:docPart>
      <w:docPartPr>
        <w:name w:val="DBE8B4A767664C449E4CC378E1319384"/>
        <w:category>
          <w:name w:val="General"/>
          <w:gallery w:val="placeholder"/>
        </w:category>
        <w:types>
          <w:type w:val="bbPlcHdr"/>
        </w:types>
        <w:behaviors>
          <w:behavior w:val="content"/>
        </w:behaviors>
        <w:guid w:val="{5AA3986F-0C08-46EC-AD5B-924F141B8C5F}"/>
      </w:docPartPr>
      <w:docPartBody>
        <w:p w:rsidR="00C21774" w:rsidRDefault="00C21774">
          <w:pPr>
            <w:pStyle w:val="DBE8B4A767664C449E4CC378E1319384"/>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4"/>
    <w:rsid w:val="00C21774"/>
    <w:rsid w:val="00EA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6FAD8E8FFB9F4D03955AB58668A9E22D">
    <w:name w:val="6FAD8E8FFB9F4D03955AB58668A9E22D"/>
  </w:style>
  <w:style w:type="paragraph" w:customStyle="1" w:styleId="5A9DA11167EF499C948D1317F56D33D5">
    <w:name w:val="5A9DA11167EF499C948D1317F56D33D5"/>
  </w:style>
  <w:style w:type="paragraph" w:customStyle="1" w:styleId="29A3FE869C1646FEA14EBB5AAA956D61">
    <w:name w:val="29A3FE869C1646FEA14EBB5AAA956D61"/>
  </w:style>
  <w:style w:type="character" w:styleId="SubtleReference">
    <w:name w:val="Subtle Reference"/>
    <w:basedOn w:val="DefaultParagraphFont"/>
    <w:uiPriority w:val="10"/>
    <w:qFormat/>
    <w:rPr>
      <w:b/>
      <w:caps w:val="0"/>
      <w:smallCaps/>
      <w:color w:val="595959" w:themeColor="text1" w:themeTint="A6"/>
    </w:rPr>
  </w:style>
  <w:style w:type="paragraph" w:customStyle="1" w:styleId="6B097E6A61FD475989D437FE50840F38">
    <w:name w:val="6B097E6A61FD475989D437FE50840F38"/>
  </w:style>
  <w:style w:type="paragraph" w:customStyle="1" w:styleId="2E3F334B350441B4B03611F54ECA29AA">
    <w:name w:val="2E3F334B350441B4B03611F54ECA29AA"/>
  </w:style>
  <w:style w:type="paragraph" w:customStyle="1" w:styleId="6A198A40C055441A8FA4DA32A9567B01">
    <w:name w:val="6A198A40C055441A8FA4DA32A9567B01"/>
  </w:style>
  <w:style w:type="paragraph" w:customStyle="1" w:styleId="E308E00611604A9AB542A8921447BE42">
    <w:name w:val="E308E00611604A9AB542A8921447BE42"/>
  </w:style>
  <w:style w:type="paragraph" w:customStyle="1" w:styleId="8CFAF5A48E2C4D52BE0C352A0AEED73E">
    <w:name w:val="8CFAF5A48E2C4D52BE0C352A0AEED73E"/>
  </w:style>
  <w:style w:type="paragraph" w:customStyle="1" w:styleId="C9D26041B3CD40AE8FEEFD16671BD56D">
    <w:name w:val="C9D26041B3CD40AE8FEEFD16671BD56D"/>
  </w:style>
  <w:style w:type="paragraph" w:customStyle="1" w:styleId="72F9858D30084219B9BD632973602602">
    <w:name w:val="72F9858D30084219B9BD632973602602"/>
  </w:style>
  <w:style w:type="paragraph" w:customStyle="1" w:styleId="0AEDABF0593C4EDD8EA81387E3EDB82D">
    <w:name w:val="0AEDABF0593C4EDD8EA81387E3EDB82D"/>
  </w:style>
  <w:style w:type="paragraph" w:customStyle="1" w:styleId="7DA3FED5CF634399ADBE507D629F7F72">
    <w:name w:val="7DA3FED5CF634399ADBE507D629F7F72"/>
  </w:style>
  <w:style w:type="paragraph" w:customStyle="1" w:styleId="1E91B81314EE4EA59AEC207A9A4FD836">
    <w:name w:val="1E91B81314EE4EA59AEC207A9A4FD836"/>
  </w:style>
  <w:style w:type="paragraph" w:customStyle="1" w:styleId="9743B7C574BF44508371C4A0EC58FBFC">
    <w:name w:val="9743B7C574BF44508371C4A0EC58FBFC"/>
  </w:style>
  <w:style w:type="paragraph" w:customStyle="1" w:styleId="460699918586462DB9FE60943B27B9DE">
    <w:name w:val="460699918586462DB9FE60943B27B9DE"/>
  </w:style>
  <w:style w:type="paragraph" w:customStyle="1" w:styleId="EEEAE7E03305470391C8721D9340494D">
    <w:name w:val="EEEAE7E03305470391C8721D9340494D"/>
  </w:style>
  <w:style w:type="paragraph" w:customStyle="1" w:styleId="AC6B2AC07FA5461AA3AAB5B466544492">
    <w:name w:val="AC6B2AC07FA5461AA3AAB5B466544492"/>
  </w:style>
  <w:style w:type="paragraph" w:customStyle="1" w:styleId="0F7B8DB03F0B459CA208652D50F85C41">
    <w:name w:val="0F7B8DB03F0B459CA208652D50F85C41"/>
  </w:style>
  <w:style w:type="paragraph" w:customStyle="1" w:styleId="1045B8B776A84AD8B58D9DFC1B31506E">
    <w:name w:val="1045B8B776A84AD8B58D9DFC1B31506E"/>
  </w:style>
  <w:style w:type="paragraph" w:customStyle="1" w:styleId="ABF698B3F7164726BD1380C0499574F4">
    <w:name w:val="ABF698B3F7164726BD1380C0499574F4"/>
  </w:style>
  <w:style w:type="paragraph" w:customStyle="1" w:styleId="D9C5DEBCC7764A56BEB17D7BCA08AE28">
    <w:name w:val="D9C5DEBCC7764A56BEB17D7BCA08AE28"/>
  </w:style>
  <w:style w:type="paragraph" w:customStyle="1" w:styleId="DBE8B4A767664C449E4CC378E1319384">
    <w:name w:val="DBE8B4A767664C449E4CC378E1319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2022-07-29T21:20:00Z</dcterms:created>
  <dcterms:modified xsi:type="dcterms:W3CDTF">2024-11-07T01:23:00Z</dcterms:modified>
  <cp:category/>
</cp:coreProperties>
</file>